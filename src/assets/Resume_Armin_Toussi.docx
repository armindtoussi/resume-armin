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64"/>
        <w:tblW w:w="10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307"/>
        <w:gridCol w:w="6443"/>
        <w:gridCol w:w="192"/>
        <w:gridCol w:w="1251"/>
      </w:tblGrid>
      <w:tr xmlns:wp14="http://schemas.microsoft.com/office/word/2010/wordml" w:rsidR="000F3D9E" w:rsidTr="378C0A50" w14:paraId="2720D5EA" wp14:textId="7777777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0193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Pr="001C1449" w:rsidR="000F3D9E" w:rsidP="1EAB4A57" w:rsidRDefault="00256688" w14:paraId="7D11A381" wp14:textId="77777777" wp14:noSpellErr="1">
            <w:pPr>
              <w:pStyle w:val="Name"/>
              <w:spacing w:before="720" w:beforeAutospacing="off"/>
              <w:jc w:val="left"/>
              <w:rPr>
                <w:sz w:val="36"/>
                <w:szCs w:val="36"/>
              </w:rPr>
            </w:pPr>
            <w:r w:rsidRPr="1EAB4A57" w:rsidR="1EAB4A57">
              <w:rPr>
                <w:sz w:val="36"/>
                <w:szCs w:val="36"/>
              </w:rPr>
              <w:t xml:space="preserve">Armin </w:t>
            </w:r>
            <w:r w:rsidRPr="1EAB4A57" w:rsidR="1EAB4A57">
              <w:rPr>
                <w:sz w:val="36"/>
                <w:szCs w:val="36"/>
              </w:rPr>
              <w:t>D.</w:t>
            </w:r>
            <w:r w:rsidRPr="1EAB4A57" w:rsidR="1EAB4A57">
              <w:rPr>
                <w:sz w:val="36"/>
                <w:szCs w:val="36"/>
              </w:rPr>
              <w:t xml:space="preserve"> Toussi</w:t>
            </w:r>
          </w:p>
        </w:tc>
      </w:tr>
      <w:tr xmlns:wp14="http://schemas.microsoft.com/office/word/2010/wordml" w:rsidR="000F3D9E" w:rsidTr="378C0A50" w14:paraId="123F86CF" wp14:textId="7777777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0193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</w:tcPr>
          <w:p w:rsidR="000F3D9E" w:rsidP="00366F54" w:rsidRDefault="006A36C0" w14:paraId="7EE6B493" w14:noSpellErr="1" wp14:textId="5A758213">
            <w:pPr>
              <w:pStyle w:val="ContactInfo"/>
            </w:pPr>
            <w:r w:rsidR="19E97DCA">
              <w:rPr/>
              <w:t>Cell:</w:t>
            </w:r>
            <w:r w:rsidR="19E97DCA">
              <w:rPr/>
              <w:t xml:space="preserve"> </w:t>
            </w:r>
            <w:r w:rsidR="19E97DCA">
              <w:rPr/>
              <w:t>604-340-4297     Home: 604-990-1525</w:t>
            </w:r>
          </w:p>
          <w:p w:rsidR="00E049ED" w:rsidP="00366F54" w:rsidRDefault="00E049ED" w14:paraId="62BC914F" wp14:textId="7CAC31BE">
            <w:pPr>
              <w:pStyle w:val="ContactInfo"/>
            </w:pPr>
            <w:r w:rsidR="1EAB4A57">
              <w:rPr/>
              <w:t xml:space="preserve">Email: </w:t>
            </w:r>
            <w:hyperlink r:id="R85a479bb27254b6e">
              <w:r w:rsidRPr="1EAB4A57" w:rsidR="1EAB4A57">
                <w:rPr>
                  <w:rStyle w:val="Hyperlink"/>
                </w:rPr>
                <w:t>a</w:t>
              </w:r>
              <w:r w:rsidRPr="1EAB4A57" w:rsidR="1EAB4A57">
                <w:rPr>
                  <w:rStyle w:val="Hyperlink"/>
                </w:rPr>
                <w:t>rmintoussi@outlook.com</w:t>
              </w:r>
            </w:hyperlink>
            <w:r w:rsidR="1EAB4A57">
              <w:rPr/>
              <w:t xml:space="preserve"> </w:t>
            </w:r>
            <w:r w:rsidR="1EAB4A57">
              <w:rPr/>
              <w:t xml:space="preserve">  </w:t>
            </w:r>
            <w:r w:rsidR="1EAB4A57">
              <w:rPr/>
              <w:t xml:space="preserve">Website: </w:t>
            </w:r>
            <w:hyperlink r:id="R1750f9c8fb5d4499">
              <w:r w:rsidRPr="1EAB4A57" w:rsidR="1EAB4A57">
                <w:rPr>
                  <w:rStyle w:val="Hyperlink"/>
                </w:rPr>
                <w:t>armintoussi.com</w:t>
              </w:r>
            </w:hyperlink>
            <w:r w:rsidR="1EAB4A57">
              <w:rPr/>
              <w:t xml:space="preserve"> </w:t>
            </w:r>
            <w:proofErr w:type="spellStart"/>
            <w:r w:rsidR="1EAB4A57">
              <w:rPr/>
              <w:t>Github</w:t>
            </w:r>
            <w:proofErr w:type="spellEnd"/>
            <w:r w:rsidR="1EAB4A57">
              <w:rPr/>
              <w:t xml:space="preserve">: </w:t>
            </w:r>
            <w:hyperlink r:id="Rfdf825e34248463c">
              <w:r w:rsidRPr="1EAB4A57" w:rsidR="1EAB4A57">
                <w:rPr>
                  <w:rStyle w:val="Hyperlink"/>
                </w:rPr>
                <w:t>github</w:t>
              </w:r>
              <w:r w:rsidRPr="1EAB4A57" w:rsidR="1EAB4A57">
                <w:rPr>
                  <w:rStyle w:val="Hyperlink"/>
                </w:rPr>
                <w:t>.com/</w:t>
              </w:r>
              <w:r w:rsidRPr="1EAB4A57" w:rsidR="1EAB4A57">
                <w:rPr>
                  <w:rStyle w:val="Hyperlink"/>
                </w:rPr>
                <w:t>armindtouss</w:t>
              </w:r>
              <w:r w:rsidRPr="1EAB4A57" w:rsidR="1EAB4A57">
                <w:rPr>
                  <w:rStyle w:val="Hyperlink"/>
                </w:rPr>
                <w:t>i</w:t>
              </w:r>
            </w:hyperlink>
            <w:r w:rsidR="1EAB4A57">
              <w:rPr/>
              <w:t xml:space="preserve"> </w:t>
            </w:r>
            <w:r w:rsidR="1EAB4A57">
              <w:rPr/>
              <w:t xml:space="preserve"> </w:t>
            </w:r>
          </w:p>
        </w:tc>
      </w:tr>
      <w:tr xmlns:wp14="http://schemas.microsoft.com/office/word/2010/wordml" w:rsidR="00FA7B05" w:rsidTr="378C0A50" w14:paraId="672A6659" wp14:textId="77777777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10193" w:type="dxa"/>
            <w:gridSpan w:val="4"/>
            <w:tcBorders>
              <w:top w:val="nil"/>
              <w:left w:val="nil"/>
              <w:bottom w:val="single" w:color="808080" w:themeColor="text1" w:themeTint="7F" w:sz="8" w:space="0"/>
              <w:right w:val="nil"/>
            </w:tcBorders>
            <w:tcMar/>
          </w:tcPr>
          <w:p w:rsidR="00FA7B05" w:rsidP="1EAB4A57" w:rsidRDefault="00701D63" w14:paraId="0A37501D" wp14:textId="77777777">
            <w:pPr>
              <w:pStyle w:val="ContactInfo"/>
              <w:tabs>
                <w:tab w:val="clear" w:pos="6480"/>
                <w:tab w:val="left" w:pos="1402"/>
              </w:tabs>
              <w:ind w:firstLine="0"/>
            </w:pPr>
          </w:p>
        </w:tc>
      </w:tr>
      <w:tr xmlns:wp14="http://schemas.microsoft.com/office/word/2010/wordml" w:rsidR="006C2742" w:rsidTr="378C0A50" w14:paraId="2DFB2A4E" wp14:textId="77777777">
        <w:tblPrEx>
          <w:tblCellMar>
            <w:top w:w="0" w:type="dxa"/>
            <w:bottom w:w="0" w:type="dxa"/>
          </w:tblCellMar>
        </w:tblPrEx>
        <w:trPr>
          <w:trHeight w:val="794"/>
        </w:trPr>
        <w:tc>
          <w:tcPr>
            <w:tcW w:w="10193" w:type="dxa"/>
            <w:gridSpan w:val="4"/>
            <w:tcBorders>
              <w:top w:val="nil"/>
              <w:left w:val="nil"/>
              <w:bottom w:val="single" w:color="C0C0C0" w:sz="4" w:space="0"/>
              <w:right w:val="nil"/>
            </w:tcBorders>
            <w:tcMar/>
          </w:tcPr>
          <w:p w:rsidRPr="00F45ACB" w:rsidR="006C2742" w:rsidP="00366F54" w:rsidRDefault="00A43402" w14:paraId="6510F2A9" wp14:textId="77777777" wp14:noSpellErr="1">
            <w:pPr>
              <w:pStyle w:val="Heading1"/>
            </w:pPr>
            <w:r w:rsidR="1EAB4A57">
              <w:rPr/>
              <w:t>Objective</w:t>
            </w:r>
          </w:p>
          <w:p w:rsidRPr="00366F54" w:rsidR="006C2742" w:rsidP="1EAB4A57" w:rsidRDefault="00701D63" w14:paraId="137286AB" w14:noSpellErr="1" wp14:textId="5B298479">
            <w:pPr>
              <w:rPr>
                <w:sz w:val="24"/>
                <w:szCs w:val="24"/>
              </w:rPr>
            </w:pPr>
            <w:r w:rsidRPr="1EAB4A57" w:rsidR="1EAB4A57">
              <w:rPr>
                <w:sz w:val="24"/>
                <w:szCs w:val="24"/>
              </w:rPr>
              <w:t xml:space="preserve">A passionate </w:t>
            </w:r>
            <w:r w:rsidRPr="1EAB4A57" w:rsidR="1EAB4A57">
              <w:rPr>
                <w:sz w:val="24"/>
                <w:szCs w:val="24"/>
              </w:rPr>
              <w:t>team-oriented</w:t>
            </w:r>
            <w:r w:rsidRPr="1EAB4A57" w:rsidR="1EAB4A57">
              <w:rPr>
                <w:sz w:val="24"/>
                <w:szCs w:val="24"/>
              </w:rPr>
              <w:t xml:space="preserve"> s</w:t>
            </w:r>
            <w:r w:rsidRPr="1EAB4A57" w:rsidR="1EAB4A57">
              <w:rPr>
                <w:sz w:val="24"/>
                <w:szCs w:val="24"/>
              </w:rPr>
              <w:t>oftware developer who has released a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>production level Android app and a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>production level web app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 xml:space="preserve">built with Angular 4.  I am enthusiastic to learn more and apply the hard skills I gained through BCIT's CST program and the soft skills I gained from 10 years in the </w:t>
            </w:r>
            <w:r w:rsidRPr="1EAB4A57" w:rsidR="1EAB4A57">
              <w:rPr>
                <w:sz w:val="24"/>
                <w:szCs w:val="24"/>
              </w:rPr>
              <w:t>cu</w:t>
            </w:r>
            <w:r w:rsidRPr="1EAB4A57" w:rsidR="1EAB4A57">
              <w:rPr>
                <w:sz w:val="24"/>
                <w:szCs w:val="24"/>
              </w:rPr>
              <w:t>linary</w:t>
            </w:r>
            <w:r w:rsidRPr="1EAB4A57" w:rsidR="1EAB4A57">
              <w:rPr>
                <w:sz w:val="24"/>
                <w:szCs w:val="24"/>
              </w:rPr>
              <w:t xml:space="preserve"> industry. </w:t>
            </w:r>
            <w:r w:rsidRPr="1EAB4A57" w:rsidR="1EAB4A57">
              <w:rPr>
                <w:sz w:val="24"/>
                <w:szCs w:val="24"/>
              </w:rPr>
              <w:t xml:space="preserve"> </w:t>
            </w:r>
          </w:p>
          <w:p w:rsidR="006C2742" w:rsidP="00366F54" w:rsidRDefault="006C2742" w14:paraId="5DAB6C7B" wp14:textId="77777777"/>
        </w:tc>
      </w:tr>
      <w:tr xmlns:wp14="http://schemas.microsoft.com/office/word/2010/wordml" w:rsidR="006C2742" w:rsidTr="378C0A50" w14:paraId="0639A1F6" wp14:textId="77777777">
        <w:tblPrEx>
          <w:tblCellMar>
            <w:top w:w="0" w:type="dxa"/>
            <w:bottom w:w="0" w:type="dxa"/>
          </w:tblCellMar>
        </w:tblPrEx>
        <w:trPr>
          <w:trHeight w:val="1292"/>
        </w:trPr>
        <w:tc>
          <w:tcPr>
            <w:tcW w:w="2307" w:type="dxa"/>
            <w:tcBorders>
              <w:top w:val="single" w:color="C0C0C0" w:sz="4" w:space="0"/>
              <w:left w:val="nil"/>
              <w:bottom w:val="single" w:color="C0C0C0" w:sz="4" w:space="0"/>
              <w:right w:val="nil"/>
            </w:tcBorders>
            <w:tcMar/>
          </w:tcPr>
          <w:p w:rsidRPr="00F45ACB" w:rsidR="006C2742" w:rsidP="00366F54" w:rsidRDefault="00900BD0" w14:paraId="7A1F23C1" wp14:textId="77777777" wp14:noSpellErr="1">
            <w:pPr>
              <w:pStyle w:val="Heading2"/>
            </w:pPr>
            <w:r w:rsidR="1EAB4A57">
              <w:rPr/>
              <w:t>Skills &amp; Experience</w:t>
            </w:r>
          </w:p>
        </w:tc>
        <w:tc>
          <w:tcPr>
            <w:tcW w:w="7885" w:type="dxa"/>
            <w:gridSpan w:val="3"/>
            <w:tcBorders>
              <w:top w:val="single" w:color="C0C0C0" w:sz="4" w:space="0"/>
              <w:left w:val="nil"/>
              <w:bottom w:val="single" w:color="C0C0C0" w:sz="4" w:space="0"/>
              <w:right w:val="nil"/>
            </w:tcBorders>
            <w:tcMar/>
            <w:vAlign w:val="bottom"/>
          </w:tcPr>
          <w:p w:rsidR="19E97DCA" w:rsidP="1EAB4A57" w:rsidRDefault="19E97DCA" wp14:noSpellErr="1" w14:paraId="7A947211" w14:textId="3EBCE5C8">
            <w:pPr>
              <w:pStyle w:val="Bulletedfirstline"/>
              <w:numPr>
                <w:numId w:val="0"/>
              </w:numPr>
              <w:rPr>
                <w:sz w:val="24"/>
                <w:szCs w:val="24"/>
              </w:rPr>
            </w:pPr>
            <w:r w:rsidRPr="1EAB4A57" w:rsidR="1EAB4A57">
              <w:rPr>
                <w:sz w:val="24"/>
                <w:szCs w:val="24"/>
              </w:rPr>
              <w:t xml:space="preserve">Here is a brief overview of the hard and soft skills I have to offer: </w:t>
            </w:r>
            <w:proofErr w:type="spellStart"/>
            <w:proofErr w:type="spellEnd"/>
          </w:p>
          <w:p w:rsidR="19E97DCA" w:rsidP="1EAB4A57" w:rsidRDefault="19E97DCA" w14:paraId="5904E66C" w14:textId="24D2EBEE">
            <w:pPr>
              <w:pStyle w:val="Bulletedfirstline"/>
              <w:numPr>
                <w:numId w:val="0"/>
              </w:numPr>
              <w:rPr>
                <w:sz w:val="24"/>
                <w:szCs w:val="24"/>
              </w:rPr>
            </w:pPr>
            <w:r w:rsidRPr="1EAB4A57" w:rsidR="1EAB4A57">
              <w:rPr>
                <w:b w:val="1"/>
                <w:bCs w:val="1"/>
                <w:sz w:val="24"/>
                <w:szCs w:val="24"/>
              </w:rPr>
              <w:t>Languages</w:t>
            </w:r>
            <w:r w:rsidRPr="1EAB4A57" w:rsidR="1EAB4A57">
              <w:rPr>
                <w:b w:val="1"/>
                <w:bCs w:val="1"/>
                <w:sz w:val="24"/>
                <w:szCs w:val="24"/>
              </w:rPr>
              <w:t>: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>Android</w:t>
            </w:r>
            <w:r w:rsidRPr="1EAB4A57" w:rsidR="1EAB4A57">
              <w:rPr>
                <w:sz w:val="24"/>
                <w:szCs w:val="24"/>
              </w:rPr>
              <w:t xml:space="preserve">, </w:t>
            </w:r>
            <w:r w:rsidRPr="1EAB4A57" w:rsidR="1EAB4A57">
              <w:rPr>
                <w:sz w:val="24"/>
                <w:szCs w:val="24"/>
              </w:rPr>
              <w:t xml:space="preserve">Java,  </w:t>
            </w:r>
            <w:proofErr w:type="spellStart"/>
            <w:r w:rsidRPr="1EAB4A57" w:rsidR="1EAB4A57">
              <w:rPr>
                <w:sz w:val="24"/>
                <w:szCs w:val="24"/>
              </w:rPr>
              <w:t>Javascript</w:t>
            </w:r>
            <w:proofErr w:type="spellEnd"/>
            <w:r w:rsidRPr="1EAB4A57" w:rsidR="1EAB4A57">
              <w:rPr>
                <w:sz w:val="24"/>
                <w:szCs w:val="24"/>
              </w:rPr>
              <w:t>, Typescript, HTML, CSS, SQL</w:t>
            </w:r>
          </w:p>
          <w:p w:rsidR="1EAB4A57" w:rsidP="1EAB4A57" w:rsidRDefault="1EAB4A57" w14:paraId="4B283260" w14:textId="08A08AFA">
            <w:pPr>
              <w:pStyle w:val="Bulletedfirstline"/>
              <w:numPr>
                <w:numId w:val="0"/>
              </w:numPr>
              <w:ind w:left="0"/>
            </w:pPr>
            <w:r w:rsidRPr="1EAB4A57" w:rsidR="1EAB4A57">
              <w:rPr>
                <w:b w:val="1"/>
                <w:bCs w:val="1"/>
                <w:sz w:val="24"/>
                <w:szCs w:val="24"/>
              </w:rPr>
              <w:t>Frameworks</w:t>
            </w:r>
            <w:r w:rsidRPr="1EAB4A57" w:rsidR="1EAB4A57">
              <w:rPr>
                <w:b w:val="1"/>
                <w:bCs w:val="1"/>
                <w:sz w:val="24"/>
                <w:szCs w:val="24"/>
              </w:rPr>
              <w:t xml:space="preserve">: </w:t>
            </w:r>
            <w:r w:rsidRPr="1EAB4A57" w:rsidR="1EAB4A57">
              <w:rPr>
                <w:sz w:val="24"/>
                <w:szCs w:val="24"/>
              </w:rPr>
              <w:t xml:space="preserve">Angular 5, </w:t>
            </w:r>
            <w:r w:rsidRPr="1EAB4A57" w:rsidR="1EAB4A57">
              <w:rPr>
                <w:sz w:val="24"/>
                <w:szCs w:val="24"/>
              </w:rPr>
              <w:t>JQuery</w:t>
            </w:r>
            <w:r w:rsidRPr="1EAB4A57" w:rsidR="1EAB4A57">
              <w:rPr>
                <w:sz w:val="24"/>
                <w:szCs w:val="24"/>
              </w:rPr>
              <w:t xml:space="preserve">, Firebase, </w:t>
            </w:r>
            <w:proofErr w:type="spellStart"/>
            <w:r w:rsidRPr="1EAB4A57" w:rsidR="1EAB4A57">
              <w:rPr>
                <w:sz w:val="24"/>
                <w:szCs w:val="24"/>
              </w:rPr>
              <w:t>Firestore</w:t>
            </w:r>
            <w:proofErr w:type="spellEnd"/>
            <w:r w:rsidRPr="1EAB4A57" w:rsidR="1EAB4A57">
              <w:rPr>
                <w:sz w:val="24"/>
                <w:szCs w:val="24"/>
              </w:rPr>
              <w:t xml:space="preserve">, Oracle </w:t>
            </w:r>
            <w:proofErr w:type="spellStart"/>
            <w:r w:rsidRPr="1EAB4A57" w:rsidR="1EAB4A57">
              <w:rPr>
                <w:sz w:val="24"/>
                <w:szCs w:val="24"/>
              </w:rPr>
              <w:t>db</w:t>
            </w:r>
            <w:proofErr w:type="spellEnd"/>
          </w:p>
          <w:p w:rsidR="1EAB4A57" w:rsidP="1EAB4A57" w:rsidRDefault="1EAB4A57" wp14:noSpellErr="1" w14:paraId="67F29C7B" w14:textId="4DA274DC">
            <w:pPr>
              <w:pStyle w:val="Bulletedfirstline"/>
              <w:numPr>
                <w:numId w:val="0"/>
              </w:numPr>
              <w:ind w:left="0"/>
            </w:pPr>
            <w:r w:rsidRPr="1EAB4A57" w:rsidR="1EAB4A57">
              <w:rPr>
                <w:b w:val="1"/>
                <w:bCs w:val="1"/>
                <w:sz w:val="24"/>
                <w:szCs w:val="24"/>
              </w:rPr>
              <w:t>Tool</w:t>
            </w:r>
            <w:r w:rsidRPr="1EAB4A57" w:rsidR="1EAB4A57">
              <w:rPr>
                <w:b w:val="1"/>
                <w:bCs w:val="1"/>
                <w:sz w:val="24"/>
                <w:szCs w:val="24"/>
              </w:rPr>
              <w:t>s</w:t>
            </w:r>
            <w:r w:rsidRPr="1EAB4A57" w:rsidR="1EAB4A57">
              <w:rPr>
                <w:b w:val="1"/>
                <w:bCs w:val="1"/>
                <w:sz w:val="24"/>
                <w:szCs w:val="24"/>
              </w:rPr>
              <w:t>: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>Android Studio, Visual Studio Code, Eclipse, Git</w:t>
            </w:r>
          </w:p>
          <w:p w:rsidRPr="00585849" w:rsidR="006C2742" w:rsidP="1EAB4A57" w:rsidRDefault="006C2742" wp14:noSpellErr="1" w14:paraId="3742415E" wp14:textId="1F3CD260">
            <w:pPr>
              <w:pStyle w:val="Bulletedfirstline"/>
              <w:numPr>
                <w:numId w:val="0"/>
              </w:numPr>
              <w:ind w:left="0"/>
            </w:pPr>
            <w:r w:rsidRPr="1EAB4A57" w:rsidR="1EAB4A57">
              <w:rPr>
                <w:b w:val="1"/>
                <w:bCs w:val="1"/>
                <w:sz w:val="24"/>
                <w:szCs w:val="24"/>
              </w:rPr>
              <w:t>Soft Skills:</w:t>
            </w:r>
            <w:r w:rsidRPr="1EAB4A57" w:rsidR="1EAB4A57">
              <w:rPr>
                <w:sz w:val="24"/>
                <w:szCs w:val="24"/>
              </w:rPr>
              <w:t xml:space="preserve"> </w:t>
            </w:r>
            <w:r w:rsidRPr="1EAB4A57" w:rsidR="1EAB4A57">
              <w:rPr>
                <w:sz w:val="24"/>
                <w:szCs w:val="24"/>
              </w:rPr>
              <w:t>Communication, Leadership, Teamwork, High Pressure environments</w:t>
            </w:r>
          </w:p>
          <w:p w:rsidRPr="00585849" w:rsidR="006C2742" w:rsidP="1EAB4A57" w:rsidRDefault="006C2742" w14:paraId="6A05A809" w14:noSpellErr="1" wp14:textId="668A6C54">
            <w:pPr>
              <w:pStyle w:val="Bulletedfirstline"/>
              <w:numPr>
                <w:numId w:val="0"/>
              </w:numPr>
              <w:ind w:left="0"/>
              <w:rPr>
                <w:sz w:val="24"/>
                <w:szCs w:val="24"/>
              </w:rPr>
            </w:pPr>
          </w:p>
        </w:tc>
      </w:tr>
      <w:tr xmlns:wp14="http://schemas.microsoft.com/office/word/2010/wordml" w:rsidR="006C2742" w:rsidTr="378C0A50" w14:paraId="51CB6A56" wp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07" w:type="dxa"/>
            <w:vMerge w:val="restart"/>
            <w:tcBorders>
              <w:top w:val="single" w:color="C0C0C0" w:sz="4" w:space="0"/>
              <w:left w:val="nil"/>
              <w:bottom w:val="nil"/>
              <w:right w:val="nil"/>
            </w:tcBorders>
            <w:tcMar/>
          </w:tcPr>
          <w:p w:rsidRPr="00F45ACB" w:rsidR="006C2742" w:rsidP="00366F54" w:rsidRDefault="00683CA2" w14:paraId="3E5D66FF" wp14:textId="77777777" wp14:noSpellErr="1">
            <w:pPr>
              <w:pStyle w:val="Heading2"/>
            </w:pPr>
            <w:r w:rsidR="1EAB4A57">
              <w:rPr/>
              <w:t>Work History</w:t>
            </w:r>
          </w:p>
        </w:tc>
        <w:tc>
          <w:tcPr>
            <w:tcW w:w="6443" w:type="dxa"/>
            <w:tcBorders>
              <w:top w:val="single" w:color="C0C0C0" w:sz="4" w:space="0"/>
              <w:left w:val="nil"/>
              <w:bottom w:val="nil"/>
              <w:right w:val="nil"/>
            </w:tcBorders>
            <w:tcMar/>
          </w:tcPr>
          <w:p w:rsidRPr="006C2742" w:rsidR="006C2742" w:rsidP="1EAB4A57" w:rsidRDefault="0059489F" w14:paraId="0661A2D6" w14:noSpellErr="1" wp14:textId="723AE36B">
            <w:pPr>
              <w:pStyle w:val="1stLinespace"/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</w:rPr>
            </w:pPr>
            <w:r w:rsidRPr="1EAB4A57" w:rsidR="1EAB4A57"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</w:rPr>
              <w:t>Open Data Developer Network</w:t>
            </w:r>
          </w:p>
        </w:tc>
        <w:tc>
          <w:tcPr>
            <w:tcW w:w="1442" w:type="dxa"/>
            <w:gridSpan w:val="2"/>
            <w:tcBorders>
              <w:top w:val="single" w:color="C0C0C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6C2742" w:rsidR="006C2742" w:rsidP="1EAB4A57" w:rsidRDefault="0059489F" w14:paraId="3B78EC4A" w14:noSpellErr="1" wp14:textId="0F758F11">
            <w:pPr>
              <w:pStyle w:val="Dates"/>
              <w:bidi w:val="0"/>
              <w:spacing w:before="120" w:beforeAutospacing="off" w:after="0" w:afterAutospacing="off" w:line="259" w:lineRule="auto"/>
              <w:ind w:left="0" w:right="0"/>
              <w:jc w:val="right"/>
              <w:rPr>
                <w:rFonts w:cs="Arial"/>
                <w:iCs/>
              </w:rPr>
            </w:pPr>
            <w:r w:rsidR="1EAB4A57">
              <w:rPr/>
              <w:t>2017-Present</w:t>
            </w:r>
          </w:p>
        </w:tc>
      </w:tr>
      <w:tr xmlns:wp14="http://schemas.microsoft.com/office/word/2010/wordml" w:rsidR="006C2742" w:rsidTr="378C0A50" w14:paraId="7301175C" wp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3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742" w:rsidP="00366F54" w:rsidRDefault="006C2742" w14:paraId="5A39BBE3" wp14:textId="77777777"/>
        </w:tc>
        <w:tc>
          <w:tcPr>
            <w:tcW w:w="663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1EAB4A57" w:rsidP="1EAB4A57" w:rsidRDefault="1EAB4A57" wp14:noSpellErr="1" w14:paraId="58B4A565" w14:textId="25BD3B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Position"/>
              </w:rPr>
            </w:pPr>
            <w:r w:rsidRPr="1EAB4A57" w:rsidR="1EAB4A57">
              <w:rPr>
                <w:rStyle w:val="Position"/>
              </w:rPr>
              <w:t>Web App Developer – Angular 5</w:t>
            </w:r>
          </w:p>
          <w:p w:rsidRPr="006C2742" w:rsidR="00ED3A23" w:rsidP="00366F54" w:rsidRDefault="00BD46EB" w14:paraId="18DA8E0A" w14:noSpellErr="1" wp14:textId="03C0A6E8">
            <w:pPr>
              <w:numPr>
                <w:ilvl w:val="0"/>
                <w:numId w:val="26"/>
              </w:numPr>
              <w:tabs>
                <w:tab w:val="right" w:pos="6768"/>
              </w:tabs>
              <w:rPr/>
            </w:pPr>
            <w:r w:rsidR="1EAB4A57">
              <w:rPr/>
              <w:t xml:space="preserve">Responsible for designing application </w:t>
            </w:r>
            <w:r w:rsidR="1EAB4A57">
              <w:rPr/>
              <w:t>structure</w:t>
            </w:r>
            <w:r w:rsidR="1EAB4A57">
              <w:rPr/>
              <w:t xml:space="preserve">, managing git repositories, effectively </w:t>
            </w:r>
            <w:r w:rsidR="1EAB4A57">
              <w:rPr/>
              <w:t xml:space="preserve">communicating, </w:t>
            </w:r>
            <w:r w:rsidR="1EAB4A57">
              <w:rPr/>
              <w:t>built</w:t>
            </w:r>
            <w:r w:rsidR="1EAB4A57">
              <w:rPr/>
              <w:t xml:space="preserve"> modular Angular 4 component structure.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EF4B06" w:rsidR="006C2742" w:rsidP="00366F54" w:rsidRDefault="006C2742" w14:paraId="41C8F396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="003E1F5B" w:rsidTr="378C0A50" w14:paraId="72A3D3EC" wp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E1F5B" w:rsidP="00366F54" w:rsidRDefault="003E1F5B" w14:paraId="0D0B940D" wp14:textId="77777777">
            <w:pPr>
              <w:pStyle w:val="ContactInfo"/>
            </w:pPr>
          </w:p>
        </w:tc>
        <w:tc>
          <w:tcPr>
            <w:tcW w:w="663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585849" w:rsidR="003E1F5B" w:rsidP="00366F54" w:rsidRDefault="003E1F5B" w14:paraId="0E27B00A" wp14:textId="77777777"/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643EB" w:rsidR="003E1F5B" w:rsidP="00366F54" w:rsidRDefault="003E1F5B" w14:paraId="60061E4C" wp14:textId="77777777">
            <w:pPr>
              <w:pStyle w:val="Dates"/>
              <w:rPr>
                <w:b/>
                <w:bCs/>
              </w:rPr>
            </w:pPr>
          </w:p>
        </w:tc>
      </w:tr>
      <w:tr xmlns:wp14="http://schemas.microsoft.com/office/word/2010/wordml" w:rsidR="0073740E" w:rsidTr="378C0A50" w14:paraId="7391C635" wp14:textId="77777777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3740E" w:rsidP="00366F54" w:rsidRDefault="0073740E" w14:paraId="44EAFD9C" wp14:textId="77777777">
            <w:pPr>
              <w:pStyle w:val="ContactInfo"/>
            </w:pPr>
          </w:p>
        </w:tc>
        <w:tc>
          <w:tcPr>
            <w:tcW w:w="663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1EAB4A57" w:rsidP="1EAB4A57" w:rsidRDefault="1EAB4A57" w14:paraId="012E1ACE" w14:textId="5616FF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EAB4A57" w:rsidR="1EAB4A57"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</w:rPr>
              <w:t>HeadStart</w:t>
            </w:r>
            <w:proofErr w:type="spellEnd"/>
            <w:r w:rsidRPr="1EAB4A57" w:rsidR="1EAB4A57"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Medical</w:t>
            </w:r>
          </w:p>
          <w:p w:rsidR="1EAB4A57" w:rsidP="1EAB4A57" w:rsidRDefault="1EAB4A57" wp14:noSpellErr="1" w14:paraId="6CFE2A78" w14:textId="74A0EB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AB4A57" w:rsidR="1EAB4A57">
              <w:rPr>
                <w:rStyle w:val="Position"/>
              </w:rPr>
              <w:t>Android/Web App Developer</w:t>
            </w:r>
          </w:p>
          <w:p w:rsidRPr="00245814" w:rsidR="0073740E" w:rsidP="1EAB4A57" w:rsidRDefault="0073740E" wp14:noSpellErr="1" w14:paraId="17251745" wp14:textId="4840E094">
            <w:pPr>
              <w:pStyle w:val="ListParagraph"/>
              <w:numPr>
                <w:ilvl w:val="0"/>
                <w:numId w:val="26"/>
              </w:numPr>
              <w:tabs>
                <w:tab w:val="right" w:pos="6768"/>
              </w:tabs>
              <w:rPr/>
            </w:pPr>
            <w:r w:rsidR="1EAB4A57">
              <w:rPr/>
              <w:t xml:space="preserve">Responsible for designing </w:t>
            </w:r>
            <w:r w:rsidR="1EAB4A57">
              <w:rPr/>
              <w:t xml:space="preserve">Android </w:t>
            </w:r>
            <w:r w:rsidR="1EAB4A57">
              <w:rPr/>
              <w:t xml:space="preserve">application </w:t>
            </w:r>
            <w:r w:rsidR="1EAB4A57">
              <w:rPr/>
              <w:t>structure</w:t>
            </w:r>
            <w:r w:rsidR="1EAB4A57">
              <w:rPr/>
              <w:t xml:space="preserve">, managing git repositories, effectively </w:t>
            </w:r>
            <w:r w:rsidR="1EAB4A57">
              <w:rPr/>
              <w:t xml:space="preserve">communicating, </w:t>
            </w:r>
            <w:r w:rsidR="1EAB4A57">
              <w:rPr/>
              <w:t>b</w:t>
            </w:r>
            <w:r w:rsidR="1EAB4A57">
              <w:rPr/>
              <w:t xml:space="preserve">uilt majority of Android app, built main structure of the web application. </w:t>
            </w:r>
          </w:p>
          <w:p w:rsidRPr="00245814" w:rsidR="0073740E" w:rsidP="1EAB4A57" w:rsidRDefault="0073740E" w14:paraId="71607963" w14:noSpellErr="1" wp14:textId="2F7E8B9E">
            <w:pPr>
              <w:pStyle w:val="Normal"/>
              <w:tabs>
                <w:tab w:val="right" w:pos="6768"/>
              </w:tabs>
              <w:ind w:left="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643EB" w:rsidR="0073740E" w:rsidP="00366F54" w:rsidRDefault="0073740E" w14:paraId="6AC9BF36" wp14:textId="383C91CC">
            <w:pPr>
              <w:pStyle w:val="Dates"/>
              <w:rPr>
                <w:b/>
                <w:bCs/>
              </w:rPr>
            </w:pPr>
            <w:r w:rsidR="1EAB4A57">
              <w:rPr/>
              <w:t>2</w:t>
            </w:r>
            <w:r w:rsidR="1EAB4A57">
              <w:rPr/>
              <w:t>017</w:t>
            </w:r>
          </w:p>
        </w:tc>
      </w:tr>
      <w:tr xmlns:wp14="http://schemas.microsoft.com/office/word/2010/wordml" w:rsidR="0073740E" w:rsidTr="378C0A50" w14:paraId="3EC261AF" wp14:textId="77777777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3740E" w:rsidP="00366F54" w:rsidRDefault="0073740E" w14:paraId="4B94D5A5" wp14:textId="77777777">
            <w:pPr>
              <w:pStyle w:val="ContactInfo"/>
            </w:pPr>
          </w:p>
        </w:tc>
        <w:tc>
          <w:tcPr>
            <w:tcW w:w="663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5B31BB" w:rsidR="0073740E" w:rsidP="1EAB4A57" w:rsidRDefault="0073740E" w14:paraId="6DBD2719" wp14:textId="213D3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EAB4A57" w:rsidR="1EAB4A57"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</w:rPr>
              <w:t>Saltlik</w:t>
            </w:r>
            <w:proofErr w:type="spellEnd"/>
            <w:r w:rsidRPr="1EAB4A57" w:rsidR="1EAB4A57">
              <w:rPr>
                <w:rStyle w:val="CompanyCharChar"/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Steakhouse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64C6" w:rsidR="0073740E" w:rsidP="1EAB4A57" w:rsidRDefault="0073740E" w14:paraId="3B9CC553" wp14:textId="3F22AA71">
            <w:pPr>
              <w:pStyle w:val="Dates"/>
              <w:rPr>
                <w:b w:val="1"/>
                <w:bCs w:val="1"/>
              </w:rPr>
            </w:pPr>
            <w:r w:rsidR="1EAB4A57">
              <w:rPr/>
              <w:t>200</w:t>
            </w:r>
            <w:r w:rsidR="1EAB4A57">
              <w:rPr/>
              <w:t>5</w:t>
            </w:r>
            <w:r w:rsidR="1EAB4A57">
              <w:rPr/>
              <w:t xml:space="preserve"> - 2</w:t>
            </w:r>
            <w:r w:rsidR="1EAB4A57">
              <w:rPr/>
              <w:t>0</w:t>
            </w:r>
            <w:r w:rsidR="1EAB4A57">
              <w:rPr/>
              <w:t>0</w:t>
            </w:r>
            <w:r w:rsidR="1EAB4A57">
              <w:rPr/>
              <w:t>9</w:t>
            </w:r>
          </w:p>
        </w:tc>
      </w:tr>
      <w:tr xmlns:wp14="http://schemas.microsoft.com/office/word/2010/wordml" w:rsidR="0073740E" w:rsidTr="378C0A50" w14:paraId="010D5771" wp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3740E" w:rsidP="00366F54" w:rsidRDefault="0073740E" w14:paraId="3DEEC669" wp14:textId="77777777">
            <w:pPr>
              <w:pStyle w:val="ContactInfo"/>
            </w:pPr>
          </w:p>
        </w:tc>
        <w:tc>
          <w:tcPr>
            <w:tcW w:w="663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210C57" w:rsidR="0073740E" w:rsidP="1EAB4A57" w:rsidRDefault="0073740E" w14:paraId="4E3D78ED" w14:noSpellErr="1" wp14:textId="576C90DF">
            <w:pPr>
              <w:rPr>
                <w:rStyle w:val="Position"/>
              </w:rPr>
            </w:pPr>
            <w:r w:rsidRPr="1EAB4A57" w:rsidR="1EAB4A57">
              <w:rPr>
                <w:rStyle w:val="Position"/>
              </w:rPr>
              <w:t>Sous Chef</w:t>
            </w:r>
          </w:p>
          <w:p w:rsidRPr="00210C57" w:rsidR="0073740E" w:rsidP="00366F54" w:rsidRDefault="0073740E" w14:paraId="5DCB02FF" wp14:textId="4D4BE3E5">
            <w:pPr>
              <w:pStyle w:val="Bulletedfirstline"/>
              <w:numPr>
                <w:ilvl w:val="0"/>
                <w:numId w:val="32"/>
              </w:numPr>
              <w:rPr/>
            </w:pPr>
            <w:r w:rsidR="1EAB4A57">
              <w:rPr/>
              <w:t>Responsible for day-to-day operations, c</w:t>
            </w:r>
            <w:r w:rsidR="1EAB4A57">
              <w:rPr/>
              <w:t xml:space="preserve">reated action plan for hitting 23% weekly food cost target, </w:t>
            </w:r>
            <w:r w:rsidR="1EAB4A57">
              <w:rPr/>
              <w:t xml:space="preserve">generated </w:t>
            </w:r>
            <w:r w:rsidR="1EAB4A57">
              <w:rPr/>
              <w:t xml:space="preserve">bi-weekly schedule for more than 20 kitchen staff while maintaining </w:t>
            </w:r>
            <w:proofErr w:type="spellStart"/>
            <w:r w:rsidR="1EAB4A57">
              <w:rPr/>
              <w:t>labour</w:t>
            </w:r>
            <w:proofErr w:type="spellEnd"/>
            <w:r w:rsidR="1EAB4A57">
              <w:rPr/>
              <w:t xml:space="preserve"> budget of 17%.</w:t>
            </w:r>
          </w:p>
          <w:p w:rsidR="0073740E" w:rsidP="00366F54" w:rsidRDefault="0073740E" w14:paraId="3656B9AB" wp14:textId="77777777">
            <w:pPr>
              <w:pStyle w:val="smallspacing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64C6" w:rsidR="0073740E" w:rsidP="00366F54" w:rsidRDefault="0073740E" w14:paraId="45FB0818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Pr="002E1694" w:rsidR="0073740E" w:rsidTr="378C0A50" w14:paraId="6B5F62CA" wp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307" w:type="dxa"/>
            <w:tcBorders>
              <w:top w:val="single" w:color="C0C0C0" w:sz="4" w:space="0"/>
              <w:left w:val="nil"/>
              <w:bottom w:val="nil"/>
              <w:right w:val="nil"/>
            </w:tcBorders>
            <w:tcMar/>
          </w:tcPr>
          <w:p w:rsidRPr="00F45ACB" w:rsidR="0073740E" w:rsidP="00366F54" w:rsidRDefault="0073740E" w14:paraId="3B0CA769" wp14:textId="77777777" wp14:noSpellErr="1">
            <w:pPr>
              <w:pStyle w:val="Heading2"/>
            </w:pPr>
            <w:r w:rsidR="1EAB4A57">
              <w:rPr/>
              <w:t>Education &amp; Qualifications</w:t>
            </w:r>
          </w:p>
        </w:tc>
        <w:tc>
          <w:tcPr>
            <w:tcW w:w="7885" w:type="dxa"/>
            <w:gridSpan w:val="3"/>
            <w:tcBorders>
              <w:top w:val="single" w:color="C0C0C0" w:sz="4" w:space="0"/>
              <w:left w:val="nil"/>
              <w:bottom w:val="nil"/>
              <w:right w:val="nil"/>
            </w:tcBorders>
            <w:tcMar/>
            <w:vAlign w:val="bottom"/>
          </w:tcPr>
          <w:p w:rsidR="00B16B4B" w:rsidP="00366F54" w:rsidRDefault="00B16B4B" w14:paraId="049F31CB" wp14:textId="77777777">
            <w:pPr>
              <w:rPr>
                <w:b/>
                <w:bCs/>
              </w:rPr>
            </w:pPr>
          </w:p>
          <w:p w:rsidRPr="002E1694" w:rsidR="0073740E" w:rsidP="19E97DCA" w:rsidRDefault="0073740E" w14:paraId="0C0B398D" w14:noSpellErr="1" wp14:textId="6776B3F1">
            <w:pPr>
              <w:rPr>
                <w:b w:val="1"/>
                <w:bCs w:val="1"/>
              </w:rPr>
            </w:pPr>
            <w:r w:rsidRPr="19E97DCA" w:rsidR="19E97DCA">
              <w:rPr>
                <w:b w:val="1"/>
                <w:bCs w:val="1"/>
              </w:rPr>
              <w:t xml:space="preserve">British Columbia Institute of Technology 2014 – </w:t>
            </w:r>
            <w:r w:rsidRPr="19E97DCA" w:rsidR="19E97DCA">
              <w:rPr>
                <w:b w:val="1"/>
                <w:bCs w:val="1"/>
              </w:rPr>
              <w:t>2017</w:t>
            </w:r>
          </w:p>
          <w:p w:rsidRPr="002E1694" w:rsidR="0073740E" w:rsidP="378C0A50" w:rsidRDefault="0073740E" w14:paraId="55E75B82" wp14:textId="0C41F908" wp14:noSpellErr="1">
            <w:pPr>
              <w:pStyle w:val="ListParagraph"/>
              <w:numPr>
                <w:ilvl w:val="0"/>
                <w:numId w:val="37"/>
              </w:numPr>
              <w:rPr/>
            </w:pPr>
            <w:r w:rsidR="378C0A50">
              <w:rPr/>
              <w:t>Graduated from</w:t>
            </w:r>
            <w:r w:rsidR="378C0A50">
              <w:rPr/>
              <w:t xml:space="preserve"> Computer System</w:t>
            </w:r>
            <w:r w:rsidR="378C0A50">
              <w:rPr/>
              <w:t>s</w:t>
            </w:r>
            <w:r w:rsidR="378C0A50">
              <w:rPr/>
              <w:t xml:space="preserve"> Technology program </w:t>
            </w:r>
          </w:p>
          <w:p w:rsidRPr="002E1694" w:rsidR="0073740E" w:rsidP="1EAB4A57" w:rsidRDefault="0073740E" wp14:noSpellErr="1" w14:paraId="40CCC3FE" wp14:textId="4DC4B485">
            <w:pPr>
              <w:numPr>
                <w:ilvl w:val="0"/>
                <w:numId w:val="37"/>
              </w:numPr>
              <w:rPr>
                <w:b w:val="1"/>
                <w:bCs w:val="1"/>
              </w:rPr>
            </w:pPr>
            <w:r w:rsidR="378C0A50">
              <w:rPr>
                <w:b w:val="0"/>
                <w:bCs w:val="0"/>
              </w:rPr>
              <w:t>Voted best brain game in 2</w:t>
            </w:r>
            <w:r w:rsidRPr="378C0A50" w:rsidR="378C0A50">
              <w:rPr>
                <w:b w:val="0"/>
                <w:bCs w:val="0"/>
                <w:vertAlign w:val="superscript"/>
              </w:rPr>
              <w:t>nd</w:t>
            </w:r>
            <w:r w:rsidR="378C0A50">
              <w:rPr>
                <w:b w:val="0"/>
                <w:bCs w:val="0"/>
              </w:rPr>
              <w:t xml:space="preserve"> term practicum by peers</w:t>
            </w:r>
          </w:p>
          <w:p w:rsidRPr="002E1694" w:rsidR="0073740E" w:rsidP="1EAB4A57" w:rsidRDefault="0073740E" w14:paraId="3B17FAFB" w14:noSpellErr="1" wp14:textId="0F325E7B">
            <w:pPr>
              <w:numPr>
                <w:ilvl w:val="0"/>
                <w:numId w:val="37"/>
              </w:numPr>
              <w:rPr>
                <w:b w:val="1"/>
                <w:bCs w:val="1"/>
              </w:rPr>
            </w:pPr>
            <w:r w:rsidR="378C0A50">
              <w:rPr>
                <w:b w:val="0"/>
                <w:bCs w:val="0"/>
              </w:rPr>
              <w:t>Led team of 11 people in building an information system</w:t>
            </w:r>
          </w:p>
          <w:p w:rsidR="378C0A50" w:rsidP="378C0A50" w:rsidRDefault="378C0A50" wp14:noSpellErr="1" w14:paraId="2A2382E2" w14:textId="1E962700">
            <w:pPr>
              <w:pStyle w:val="Normal"/>
              <w:ind w:left="360"/>
              <w:rPr>
                <w:b w:val="0"/>
                <w:bCs w:val="0"/>
              </w:rPr>
            </w:pPr>
          </w:p>
          <w:p w:rsidRPr="002E1694" w:rsidR="0073740E" w:rsidP="1EAB4A57" w:rsidRDefault="0073740E" w14:paraId="7FB796D5" wp14:textId="77777777" wp14:noSpellErr="1">
            <w:pPr>
              <w:rPr>
                <w:b w:val="1"/>
                <w:bCs w:val="1"/>
              </w:rPr>
            </w:pPr>
            <w:r w:rsidRPr="1EAB4A57" w:rsidR="1EAB4A57">
              <w:rPr>
                <w:b w:val="1"/>
                <w:bCs w:val="1"/>
              </w:rPr>
              <w:t>Capilano</w:t>
            </w:r>
            <w:r w:rsidRPr="1EAB4A57" w:rsidR="1EAB4A57">
              <w:rPr>
                <w:b w:val="1"/>
                <w:bCs w:val="1"/>
              </w:rPr>
              <w:t xml:space="preserve"> University 2013-2014</w:t>
            </w:r>
          </w:p>
          <w:p w:rsidRPr="002E1694" w:rsidR="0073740E" w:rsidP="378C0A50" w:rsidRDefault="002E1694" w14:paraId="364945C3" w14:noSpellErr="1" wp14:textId="14EE10BB">
            <w:pPr>
              <w:numPr>
                <w:ilvl w:val="0"/>
                <w:numId w:val="36"/>
              </w:numPr>
              <w:rPr>
                <w:b w:val="1"/>
                <w:bCs w:val="1"/>
              </w:rPr>
            </w:pPr>
            <w:r w:rsidR="378C0A50">
              <w:rPr/>
              <w:t>Won Jim Cooke Award for outstanding academic performance with GPA of 4.15</w:t>
            </w:r>
          </w:p>
        </w:tc>
      </w:tr>
    </w:tbl>
    <w:p xmlns:wp14="http://schemas.microsoft.com/office/word/2010/wordml" w:rsidR="00A92D25" w:rsidRDefault="00A92D25" w14:paraId="62486C05" wp14:textId="77777777">
      <w:pPr>
        <w:rPr>
          <w:rFonts w:cs="Arial"/>
          <w:szCs w:val="20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307"/>
        <w:gridCol w:w="7886"/>
      </w:tblGrid>
      <w:tr w:rsidR="378C0A50" w:rsidTr="38EBB73C" w14:paraId="096832CF">
        <w:trPr>
          <w:trHeight w:val="211"/>
        </w:trPr>
        <w:tc>
          <w:tcPr>
            <w:tcW w:w="2307" w:type="dxa"/>
            <w:tcBorders>
              <w:top w:val="single" w:color="C0C0C0" w:sz="4"/>
              <w:left w:val="nil"/>
              <w:bottom w:val="nil"/>
              <w:right w:val="nil"/>
            </w:tcBorders>
            <w:tcMar/>
          </w:tcPr>
          <w:p w:rsidR="378C0A50" w:rsidP="378C0A50" w:rsidRDefault="378C0A50" w14:noSpellErr="1" w14:paraId="3028CBE7" w14:textId="4E3139EF">
            <w:pPr>
              <w:pStyle w:val="Heading2"/>
            </w:pPr>
            <w:r w:rsidR="378C0A50">
              <w:rPr/>
              <w:t>Hobbies</w:t>
            </w:r>
          </w:p>
        </w:tc>
        <w:tc>
          <w:tcPr>
            <w:tcW w:w="7886" w:type="dxa"/>
            <w:tcBorders>
              <w:top w:val="single" w:color="C0C0C0" w:sz="4"/>
              <w:left w:val="nil"/>
              <w:bottom w:val="nil"/>
              <w:right w:val="nil"/>
            </w:tcBorders>
            <w:tcMar/>
            <w:vAlign w:val="bottom"/>
          </w:tcPr>
          <w:p w:rsidR="378C0A50" w:rsidP="378C0A50" w:rsidRDefault="378C0A50" w14:noSpellErr="1" w14:paraId="3C1488CA" w14:textId="090ECF56">
            <w:pPr>
              <w:pStyle w:val="ListParagraph"/>
              <w:numPr>
                <w:ilvl w:val="0"/>
                <w:numId w:val="40"/>
              </w:numPr>
              <w:rPr/>
            </w:pPr>
            <w:r w:rsidR="378C0A50">
              <w:rPr>
                <w:b w:val="0"/>
                <w:bCs w:val="0"/>
              </w:rPr>
              <w:t>Learning more programming</w:t>
            </w:r>
          </w:p>
          <w:p w:rsidR="378C0A50" w:rsidP="378C0A50" w:rsidRDefault="378C0A50" w14:noSpellErr="1" w14:paraId="591688C5" w14:textId="0E1703AB">
            <w:pPr>
              <w:pStyle w:val="ListParagraph"/>
              <w:numPr>
                <w:ilvl w:val="0"/>
                <w:numId w:val="40"/>
              </w:numPr>
              <w:rPr/>
            </w:pPr>
            <w:r w:rsidR="378C0A50">
              <w:rPr>
                <w:b w:val="0"/>
                <w:bCs w:val="0"/>
              </w:rPr>
              <w:t>Watching movies and TV shows</w:t>
            </w:r>
          </w:p>
          <w:p w:rsidR="378C0A50" w:rsidP="378C0A50" w:rsidRDefault="378C0A50" w14:noSpellErr="1" w14:paraId="56182AA7" w14:textId="3D05F9B1">
            <w:pPr>
              <w:pStyle w:val="ListParagraph"/>
              <w:numPr>
                <w:ilvl w:val="0"/>
                <w:numId w:val="40"/>
              </w:numPr>
              <w:rPr/>
            </w:pPr>
            <w:r w:rsidR="378C0A50">
              <w:rPr>
                <w:b w:val="0"/>
                <w:bCs w:val="0"/>
              </w:rPr>
              <w:t>Reading books and news articles</w:t>
            </w:r>
          </w:p>
          <w:p w:rsidR="378C0A50" w:rsidP="378C0A50" w:rsidRDefault="378C0A50" w14:noSpellErr="1" w14:paraId="27E1E8E2" w14:textId="553B6AA8">
            <w:pPr>
              <w:pStyle w:val="ListParagraph"/>
              <w:numPr>
                <w:ilvl w:val="0"/>
                <w:numId w:val="40"/>
              </w:numPr>
              <w:rPr/>
            </w:pPr>
            <w:r w:rsidR="378C0A50">
              <w:rPr>
                <w:b w:val="0"/>
                <w:bCs w:val="0"/>
              </w:rPr>
              <w:t>Hiking and Long walks</w:t>
            </w:r>
            <w:r w:rsidR="378C0A50">
              <w:rPr>
                <w:b w:val="0"/>
                <w:bCs w:val="0"/>
              </w:rPr>
              <w:t xml:space="preserve"> </w:t>
            </w:r>
          </w:p>
          <w:p w:rsidR="378C0A50" w:rsidP="38EBB73C" w:rsidRDefault="378C0A50" w14:paraId="307DFA89" w14:noSpellErr="1" w14:textId="1316A359">
            <w:pPr>
              <w:pStyle w:val="ListParagraph"/>
              <w:numPr>
                <w:ilvl w:val="0"/>
                <w:numId w:val="40"/>
              </w:numPr>
              <w:ind/>
              <w:rPr/>
            </w:pPr>
            <w:r w:rsidR="38EBB73C">
              <w:rPr>
                <w:b w:val="0"/>
                <w:bCs w:val="0"/>
              </w:rPr>
              <w:t>Playing video games</w:t>
            </w:r>
          </w:p>
          <w:p w:rsidR="378C0A50" w:rsidP="378C0A50" w:rsidRDefault="378C0A50" w14:noSpellErr="1" w14:paraId="44A07164" w14:textId="3FF57A84">
            <w:pPr>
              <w:pStyle w:val="Normal"/>
              <w:ind w:left="0"/>
              <w:rPr>
                <w:b w:val="0"/>
                <w:bCs w:val="0"/>
              </w:rPr>
            </w:pPr>
          </w:p>
          <w:p w:rsidR="378C0A50" w:rsidP="378C0A50" w:rsidRDefault="378C0A50" w14:noSpellErr="1" w14:paraId="7FF56346">
            <w:pPr>
              <w:rPr>
                <w:highlight w:val="yellow"/>
                <w:u w:val="single"/>
              </w:rPr>
            </w:pPr>
            <w:r w:rsidRPr="378C0A50" w:rsidR="378C0A50">
              <w:rPr>
                <w:u w:val="single"/>
              </w:rPr>
              <w:t>References available upon request</w:t>
            </w:r>
          </w:p>
        </w:tc>
      </w:tr>
    </w:tbl>
    <w:p w:rsidR="378C0A50" w:rsidP="378C0A50" w:rsidRDefault="378C0A50" w14:noSpellErr="1" w14:paraId="3FB39FC3" w14:textId="2D51E3A5">
      <w:pPr>
        <w:pStyle w:val="Normal"/>
        <w:rPr>
          <w:rFonts w:cs="Arial"/>
        </w:rPr>
      </w:pPr>
    </w:p>
    <w:sectPr w:rsidR="002E1694"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4cb46579484c49b0"/>
      <w:footerReference w:type="default" r:id="R591c1320c3dc41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19E97DCA" w:rsidTr="19E97DCA" w14:paraId="42ED7EF5">
      <w:tc>
        <w:tcPr>
          <w:tcW w:w="2880" w:type="dxa"/>
          <w:tcMar/>
        </w:tcPr>
        <w:p w:rsidR="19E97DCA" w:rsidP="19E97DCA" w:rsidRDefault="19E97DCA" w14:paraId="23BA1610" w14:textId="4E0A57DC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9E97DCA" w:rsidP="19E97DCA" w:rsidRDefault="19E97DCA" w14:paraId="28A0666A" w14:textId="6D3FDBA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9E97DCA" w:rsidP="19E97DCA" w:rsidRDefault="19E97DCA" w14:paraId="6A57C80F" w14:textId="4008936C">
          <w:pPr>
            <w:pStyle w:val="Header"/>
            <w:bidi w:val="0"/>
            <w:ind w:right="-115"/>
            <w:jc w:val="right"/>
          </w:pPr>
        </w:p>
      </w:tc>
    </w:tr>
  </w:tbl>
  <w:p w:rsidR="19E97DCA" w:rsidP="19E97DCA" w:rsidRDefault="19E97DCA" w14:paraId="692911C3" w14:textId="4C3DCF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19E97DCA" w:rsidTr="19E97DCA" w14:paraId="06CFD867">
      <w:tc>
        <w:tcPr>
          <w:tcW w:w="2880" w:type="dxa"/>
          <w:tcMar/>
        </w:tcPr>
        <w:p w:rsidR="19E97DCA" w:rsidP="19E97DCA" w:rsidRDefault="19E97DCA" w14:paraId="25FCD497" w14:textId="47C0D2D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9E97DCA" w:rsidP="19E97DCA" w:rsidRDefault="19E97DCA" w14:paraId="59AB3905" w14:textId="6D837B9F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9E97DCA" w:rsidP="19E97DCA" w:rsidRDefault="19E97DCA" w14:paraId="68A8A0D9" w14:textId="7A4A99C3">
          <w:pPr>
            <w:pStyle w:val="Header"/>
            <w:bidi w:val="0"/>
            <w:ind w:right="-115"/>
            <w:jc w:val="right"/>
          </w:pPr>
        </w:p>
      </w:tc>
    </w:tr>
  </w:tbl>
  <w:p w:rsidR="19E97DCA" w:rsidP="19E97DCA" w:rsidRDefault="19E97DCA" w14:paraId="63D4E572" w14:textId="57E9582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BF148E"/>
    <w:multiLevelType w:val="multilevel"/>
    <w:tmpl w:val="A76C6892"/>
    <w:numStyleLink w:val="BulletedList"/>
  </w:abstractNum>
  <w:abstractNum w:abstractNumId="1" w15:restartNumberingAfterBreak="0">
    <w:nsid w:val="0FF903F1"/>
    <w:multiLevelType w:val="multilevel"/>
    <w:tmpl w:val="A76C6892"/>
    <w:numStyleLink w:val="BulletedList"/>
  </w:abstractNum>
  <w:abstractNum w:abstractNumId="2" w15:restartNumberingAfterBreak="0">
    <w:nsid w:val="13B53A38"/>
    <w:multiLevelType w:val="multilevel"/>
    <w:tmpl w:val="A76C6892"/>
    <w:numStyleLink w:val="BulletedList"/>
  </w:abstractNum>
  <w:abstractNum w:abstractNumId="3" w15:restartNumberingAfterBreak="0">
    <w:nsid w:val="17776D54"/>
    <w:multiLevelType w:val="multilevel"/>
    <w:tmpl w:val="A76C6892"/>
    <w:numStyleLink w:val="BulletedList"/>
  </w:abstractNum>
  <w:abstractNum w:abstractNumId="4" w15:restartNumberingAfterBreak="0">
    <w:nsid w:val="17DD274C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hint="default" w:ascii="Trebuchet MS" w:hAnsi="Trebuchet MS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EC0D50"/>
    <w:multiLevelType w:val="multilevel"/>
    <w:tmpl w:val="A76C6892"/>
    <w:numStyleLink w:val="BulletedList"/>
  </w:abstractNum>
  <w:abstractNum w:abstractNumId="6" w15:restartNumberingAfterBreak="0">
    <w:nsid w:val="228C1D9D"/>
    <w:multiLevelType w:val="multilevel"/>
    <w:tmpl w:val="A76C6892"/>
    <w:numStyleLink w:val="BulletedList"/>
  </w:abstractNum>
  <w:abstractNum w:abstractNumId="7" w15:restartNumberingAfterBreak="0">
    <w:nsid w:val="23F942D2"/>
    <w:multiLevelType w:val="multilevel"/>
    <w:tmpl w:val="A76C6892"/>
    <w:numStyleLink w:val="BulletedList"/>
  </w:abstractNum>
  <w:abstractNum w:abstractNumId="8" w15:restartNumberingAfterBreak="0">
    <w:nsid w:val="29DB76CB"/>
    <w:multiLevelType w:val="multilevel"/>
    <w:tmpl w:val="A76C6892"/>
    <w:numStyleLink w:val="BulletedList"/>
  </w:abstractNum>
  <w:abstractNum w:abstractNumId="9" w15:restartNumberingAfterBreak="0">
    <w:nsid w:val="2BA8172A"/>
    <w:multiLevelType w:val="multilevel"/>
    <w:tmpl w:val="A76C6892"/>
    <w:numStyleLink w:val="BulletedList"/>
  </w:abstractNum>
  <w:abstractNum w:abstractNumId="10" w15:restartNumberingAfterBreak="0">
    <w:nsid w:val="2C35396F"/>
    <w:multiLevelType w:val="multilevel"/>
    <w:tmpl w:val="A76C6892"/>
    <w:numStyleLink w:val="BulletedList"/>
  </w:abstractNum>
  <w:abstractNum w:abstractNumId="11" w15:restartNumberingAfterBreak="0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2" w15:restartNumberingAfterBreak="0">
    <w:nsid w:val="35FB26A8"/>
    <w:multiLevelType w:val="multilevel"/>
    <w:tmpl w:val="A76C6892"/>
    <w:numStyleLink w:val="BulletedList"/>
  </w:abstractNum>
  <w:abstractNum w:abstractNumId="13" w15:restartNumberingAfterBreak="0">
    <w:nsid w:val="392344B1"/>
    <w:multiLevelType w:val="multilevel"/>
    <w:tmpl w:val="A76C6892"/>
    <w:numStyleLink w:val="BulletedList"/>
  </w:abstractNum>
  <w:abstractNum w:abstractNumId="14" w15:restartNumberingAfterBreak="0">
    <w:nsid w:val="3CB10BFA"/>
    <w:multiLevelType w:val="hybridMultilevel"/>
    <w:tmpl w:val="5F50E9E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9516366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hint="default" w:ascii="Trebuchet MS" w:hAnsi="Trebuchet MS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0C04F4"/>
    <w:multiLevelType w:val="multilevel"/>
    <w:tmpl w:val="A76C6892"/>
    <w:numStyleLink w:val="BulletedList"/>
  </w:abstractNum>
  <w:abstractNum w:abstractNumId="18" w15:restartNumberingAfterBreak="0">
    <w:nsid w:val="4FAA6E92"/>
    <w:multiLevelType w:val="multilevel"/>
    <w:tmpl w:val="A76C6892"/>
    <w:numStyleLink w:val="BulletedList"/>
  </w:abstractNum>
  <w:abstractNum w:abstractNumId="19" w15:restartNumberingAfterBreak="0">
    <w:nsid w:val="505F217B"/>
    <w:multiLevelType w:val="hybridMultilevel"/>
    <w:tmpl w:val="5D480B3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754E94"/>
    <w:multiLevelType w:val="multilevel"/>
    <w:tmpl w:val="A76C6892"/>
    <w:numStyleLink w:val="BulletedList"/>
  </w:abstractNum>
  <w:abstractNum w:abstractNumId="21" w15:restartNumberingAfterBreak="0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22" w15:restartNumberingAfterBreak="0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53AA603B"/>
    <w:multiLevelType w:val="singleLevel"/>
    <w:tmpl w:val="4D9E11AA"/>
    <w:lvl w:ilvl="0">
      <w:start w:val="1"/>
      <w:numFmt w:val="bullet"/>
      <w:pStyle w:val="Bulletedfirstline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sz w:val="12"/>
        <w:szCs w:val="12"/>
      </w:rPr>
    </w:lvl>
  </w:abstractNum>
  <w:abstractNum w:abstractNumId="24" w15:restartNumberingAfterBreak="0">
    <w:nsid w:val="57465442"/>
    <w:multiLevelType w:val="multilevel"/>
    <w:tmpl w:val="A76C6892"/>
    <w:numStyleLink w:val="BulletedList"/>
  </w:abstractNum>
  <w:abstractNum w:abstractNumId="25" w15:restartNumberingAfterBreak="0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hint="default" w:ascii="Courier New" w:hAnsi="Courier New"/>
        <w:sz w:val="12"/>
        <w:szCs w:val="12"/>
      </w:rPr>
    </w:lvl>
  </w:abstractNum>
  <w:abstractNum w:abstractNumId="26" w15:restartNumberingAfterBreak="0">
    <w:nsid w:val="5CAA428A"/>
    <w:multiLevelType w:val="hybridMultilevel"/>
    <w:tmpl w:val="C6C2748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CD10F4F"/>
    <w:multiLevelType w:val="multilevel"/>
    <w:tmpl w:val="A76C6892"/>
    <w:numStyleLink w:val="BulletedList"/>
  </w:abstractNum>
  <w:abstractNum w:abstractNumId="28" w15:restartNumberingAfterBreak="0">
    <w:nsid w:val="624C5292"/>
    <w:multiLevelType w:val="multilevel"/>
    <w:tmpl w:val="A76C6892"/>
    <w:numStyleLink w:val="BulletedList"/>
  </w:abstractNum>
  <w:abstractNum w:abstractNumId="29" w15:restartNumberingAfterBreak="0">
    <w:nsid w:val="62523C93"/>
    <w:multiLevelType w:val="multilevel"/>
    <w:tmpl w:val="A76C6892"/>
    <w:numStyleLink w:val="BulletedList"/>
  </w:abstractNum>
  <w:abstractNum w:abstractNumId="30" w15:restartNumberingAfterBreak="0">
    <w:nsid w:val="6B9B73A0"/>
    <w:multiLevelType w:val="multilevel"/>
    <w:tmpl w:val="A76C6892"/>
    <w:numStyleLink w:val="BulletedList"/>
  </w:abstractNum>
  <w:abstractNum w:abstractNumId="31" w15:restartNumberingAfterBreak="0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2" w15:restartNumberingAfterBreak="0">
    <w:nsid w:val="6CA412A6"/>
    <w:multiLevelType w:val="hybridMultilevel"/>
    <w:tmpl w:val="2E806E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2A3078"/>
    <w:multiLevelType w:val="hybridMultilevel"/>
    <w:tmpl w:val="EE0E4E5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EA79EA"/>
    <w:multiLevelType w:val="multilevel"/>
    <w:tmpl w:val="A76C6892"/>
    <w:numStyleLink w:val="BulletedList"/>
  </w:abstractNum>
  <w:abstractNum w:abstractNumId="35" w15:restartNumberingAfterBreak="0">
    <w:nsid w:val="7D7D78FA"/>
    <w:multiLevelType w:val="multilevel"/>
    <w:tmpl w:val="A76C6892"/>
    <w:numStyleLink w:val="BulletedList"/>
  </w:abstractNum>
  <w:abstractNum w:abstractNumId="36" w15:restartNumberingAfterBreak="0">
    <w:nsid w:val="7E4F77E4"/>
    <w:multiLevelType w:val="multilevel"/>
    <w:tmpl w:val="A76C6892"/>
    <w:numStyleLink w:val="BulletedList"/>
  </w:abstractNum>
  <w:num w:numId="40">
    <w:abstractNumId w:val="39"/>
  </w:num>
  <w:num w:numId="39">
    <w:abstractNumId w:val="38"/>
  </w:num>
  <w:num w:numId="38">
    <w:abstractNumId w:val="37"/>
  </w:num>
  <w:num w:numId="1">
    <w:abstractNumId w:val="23"/>
  </w:num>
  <w:num w:numId="2">
    <w:abstractNumId w:val="15"/>
  </w:num>
  <w:num w:numId="3">
    <w:abstractNumId w:val="25"/>
  </w:num>
  <w:num w:numId="4">
    <w:abstractNumId w:val="22"/>
  </w:num>
  <w:num w:numId="5">
    <w:abstractNumId w:val="16"/>
  </w:num>
  <w:num w:numId="6">
    <w:abstractNumId w:val="8"/>
  </w:num>
  <w:num w:numId="7">
    <w:abstractNumId w:val="5"/>
  </w:num>
  <w:num w:numId="8">
    <w:abstractNumId w:val="27"/>
  </w:num>
  <w:num w:numId="9">
    <w:abstractNumId w:val="17"/>
  </w:num>
  <w:num w:numId="10">
    <w:abstractNumId w:val="30"/>
  </w:num>
  <w:num w:numId="11">
    <w:abstractNumId w:val="0"/>
  </w:num>
  <w:num w:numId="12">
    <w:abstractNumId w:val="12"/>
  </w:num>
  <w:num w:numId="13">
    <w:abstractNumId w:val="7"/>
  </w:num>
  <w:num w:numId="14">
    <w:abstractNumId w:val="28"/>
  </w:num>
  <w:num w:numId="15">
    <w:abstractNumId w:val="10"/>
  </w:num>
  <w:num w:numId="16">
    <w:abstractNumId w:val="34"/>
  </w:num>
  <w:num w:numId="17">
    <w:abstractNumId w:val="29"/>
  </w:num>
  <w:num w:numId="18">
    <w:abstractNumId w:val="31"/>
  </w:num>
  <w:num w:numId="19">
    <w:abstractNumId w:val="3"/>
  </w:num>
  <w:num w:numId="20">
    <w:abstractNumId w:val="11"/>
  </w:num>
  <w:num w:numId="21">
    <w:abstractNumId w:val="4"/>
  </w:num>
  <w:num w:numId="22">
    <w:abstractNumId w:val="21"/>
  </w:num>
  <w:num w:numId="23">
    <w:abstractNumId w:val="13"/>
  </w:num>
  <w:num w:numId="24">
    <w:abstractNumId w:val="1"/>
  </w:num>
  <w:num w:numId="25">
    <w:abstractNumId w:val="2"/>
  </w:num>
  <w:num w:numId="26">
    <w:abstractNumId w:val="35"/>
  </w:num>
  <w:num w:numId="27">
    <w:abstractNumId w:val="18"/>
  </w:num>
  <w:num w:numId="28">
    <w:abstractNumId w:val="36"/>
  </w:num>
  <w:num w:numId="29">
    <w:abstractNumId w:val="9"/>
  </w:num>
  <w:num w:numId="30">
    <w:abstractNumId w:val="6"/>
  </w:num>
  <w:num w:numId="31">
    <w:abstractNumId w:val="24"/>
  </w:num>
  <w:num w:numId="32">
    <w:abstractNumId w:val="20"/>
  </w:num>
  <w:num w:numId="33">
    <w:abstractNumId w:val="19"/>
  </w:num>
  <w:num w:numId="34">
    <w:abstractNumId w:val="26"/>
  </w:num>
  <w:num w:numId="35">
    <w:abstractNumId w:val="14"/>
  </w:num>
  <w:num w:numId="36">
    <w:abstractNumId w:val="3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8"/>
    <w:rsid w:val="000042FE"/>
    <w:rsid w:val="0001432C"/>
    <w:rsid w:val="00021F60"/>
    <w:rsid w:val="00022185"/>
    <w:rsid w:val="00036117"/>
    <w:rsid w:val="0004584D"/>
    <w:rsid w:val="000477EC"/>
    <w:rsid w:val="00056CA8"/>
    <w:rsid w:val="0008506D"/>
    <w:rsid w:val="00095B3D"/>
    <w:rsid w:val="000E0AB4"/>
    <w:rsid w:val="000E322A"/>
    <w:rsid w:val="000F3D9E"/>
    <w:rsid w:val="0011602F"/>
    <w:rsid w:val="001209EA"/>
    <w:rsid w:val="00150D22"/>
    <w:rsid w:val="00184B53"/>
    <w:rsid w:val="001852EB"/>
    <w:rsid w:val="00186AA6"/>
    <w:rsid w:val="0019026C"/>
    <w:rsid w:val="001B58AB"/>
    <w:rsid w:val="001C1449"/>
    <w:rsid w:val="00203962"/>
    <w:rsid w:val="00203E98"/>
    <w:rsid w:val="00210C57"/>
    <w:rsid w:val="00222FBA"/>
    <w:rsid w:val="00225E32"/>
    <w:rsid w:val="00226CA5"/>
    <w:rsid w:val="0023717A"/>
    <w:rsid w:val="00245814"/>
    <w:rsid w:val="00256688"/>
    <w:rsid w:val="00290E09"/>
    <w:rsid w:val="002C2402"/>
    <w:rsid w:val="002E1694"/>
    <w:rsid w:val="002E4A7C"/>
    <w:rsid w:val="002E6BD5"/>
    <w:rsid w:val="00303457"/>
    <w:rsid w:val="00305BA5"/>
    <w:rsid w:val="003268E3"/>
    <w:rsid w:val="003643EB"/>
    <w:rsid w:val="00366F54"/>
    <w:rsid w:val="003910A5"/>
    <w:rsid w:val="003B64C6"/>
    <w:rsid w:val="003C030D"/>
    <w:rsid w:val="003C1777"/>
    <w:rsid w:val="003D30DD"/>
    <w:rsid w:val="003E1905"/>
    <w:rsid w:val="003E1F5B"/>
    <w:rsid w:val="003E3210"/>
    <w:rsid w:val="003F11F5"/>
    <w:rsid w:val="003F17A0"/>
    <w:rsid w:val="003F2612"/>
    <w:rsid w:val="0040360A"/>
    <w:rsid w:val="00406C77"/>
    <w:rsid w:val="0042564D"/>
    <w:rsid w:val="00436179"/>
    <w:rsid w:val="00445992"/>
    <w:rsid w:val="00465B87"/>
    <w:rsid w:val="00480F5D"/>
    <w:rsid w:val="00492E7E"/>
    <w:rsid w:val="004936D3"/>
    <w:rsid w:val="004D25AE"/>
    <w:rsid w:val="004F6F87"/>
    <w:rsid w:val="005141A0"/>
    <w:rsid w:val="00516258"/>
    <w:rsid w:val="00516A35"/>
    <w:rsid w:val="00522AF1"/>
    <w:rsid w:val="00537E6D"/>
    <w:rsid w:val="00543F26"/>
    <w:rsid w:val="00572B3F"/>
    <w:rsid w:val="00585849"/>
    <w:rsid w:val="0059489F"/>
    <w:rsid w:val="005B31BB"/>
    <w:rsid w:val="005B37A2"/>
    <w:rsid w:val="005E5565"/>
    <w:rsid w:val="005E74E3"/>
    <w:rsid w:val="005F649A"/>
    <w:rsid w:val="00614046"/>
    <w:rsid w:val="00614C29"/>
    <w:rsid w:val="006445F2"/>
    <w:rsid w:val="00670DBB"/>
    <w:rsid w:val="00683CA2"/>
    <w:rsid w:val="00684257"/>
    <w:rsid w:val="006922E8"/>
    <w:rsid w:val="00693A08"/>
    <w:rsid w:val="006A36C0"/>
    <w:rsid w:val="006B37FD"/>
    <w:rsid w:val="006C0C55"/>
    <w:rsid w:val="006C2742"/>
    <w:rsid w:val="006E424B"/>
    <w:rsid w:val="006E6720"/>
    <w:rsid w:val="006F1E6E"/>
    <w:rsid w:val="00701D63"/>
    <w:rsid w:val="0073740E"/>
    <w:rsid w:val="007417EF"/>
    <w:rsid w:val="00751BD9"/>
    <w:rsid w:val="00767F6B"/>
    <w:rsid w:val="00780F50"/>
    <w:rsid w:val="00785781"/>
    <w:rsid w:val="0079194D"/>
    <w:rsid w:val="007A14B1"/>
    <w:rsid w:val="007A54B9"/>
    <w:rsid w:val="007B17D1"/>
    <w:rsid w:val="007C36B1"/>
    <w:rsid w:val="007D1906"/>
    <w:rsid w:val="007D3FF2"/>
    <w:rsid w:val="007D5C35"/>
    <w:rsid w:val="007E3BB0"/>
    <w:rsid w:val="008117CB"/>
    <w:rsid w:val="00814760"/>
    <w:rsid w:val="0081664F"/>
    <w:rsid w:val="008377FE"/>
    <w:rsid w:val="00853F4C"/>
    <w:rsid w:val="008912F5"/>
    <w:rsid w:val="008931FF"/>
    <w:rsid w:val="008A482D"/>
    <w:rsid w:val="008A6148"/>
    <w:rsid w:val="008B231C"/>
    <w:rsid w:val="00900BD0"/>
    <w:rsid w:val="00911968"/>
    <w:rsid w:val="009679FC"/>
    <w:rsid w:val="00982AEB"/>
    <w:rsid w:val="009A5874"/>
    <w:rsid w:val="009E1882"/>
    <w:rsid w:val="009F0916"/>
    <w:rsid w:val="009F2D7B"/>
    <w:rsid w:val="00A11AFB"/>
    <w:rsid w:val="00A22589"/>
    <w:rsid w:val="00A332E5"/>
    <w:rsid w:val="00A372AE"/>
    <w:rsid w:val="00A43402"/>
    <w:rsid w:val="00A456CD"/>
    <w:rsid w:val="00A5754B"/>
    <w:rsid w:val="00A76701"/>
    <w:rsid w:val="00A92D25"/>
    <w:rsid w:val="00A962C1"/>
    <w:rsid w:val="00AB5B26"/>
    <w:rsid w:val="00AC15E0"/>
    <w:rsid w:val="00AF5332"/>
    <w:rsid w:val="00B16B4B"/>
    <w:rsid w:val="00B44718"/>
    <w:rsid w:val="00B51CD2"/>
    <w:rsid w:val="00B60A37"/>
    <w:rsid w:val="00B65FDB"/>
    <w:rsid w:val="00B84022"/>
    <w:rsid w:val="00BD46EB"/>
    <w:rsid w:val="00BD4EFC"/>
    <w:rsid w:val="00BF06FB"/>
    <w:rsid w:val="00C71F47"/>
    <w:rsid w:val="00C77A92"/>
    <w:rsid w:val="00C94284"/>
    <w:rsid w:val="00CB7969"/>
    <w:rsid w:val="00CC21C7"/>
    <w:rsid w:val="00CC2DBA"/>
    <w:rsid w:val="00CD0C38"/>
    <w:rsid w:val="00D14497"/>
    <w:rsid w:val="00D75AAE"/>
    <w:rsid w:val="00DA0123"/>
    <w:rsid w:val="00DA29BE"/>
    <w:rsid w:val="00DC74B9"/>
    <w:rsid w:val="00E049ED"/>
    <w:rsid w:val="00E051C6"/>
    <w:rsid w:val="00E251F6"/>
    <w:rsid w:val="00E3354C"/>
    <w:rsid w:val="00E57D15"/>
    <w:rsid w:val="00E638F4"/>
    <w:rsid w:val="00E8155E"/>
    <w:rsid w:val="00E853F4"/>
    <w:rsid w:val="00E85F0D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F33E2"/>
    <w:rsid w:val="00EF4B06"/>
    <w:rsid w:val="00F132FA"/>
    <w:rsid w:val="00F13427"/>
    <w:rsid w:val="00F26B5B"/>
    <w:rsid w:val="00F45ACB"/>
    <w:rsid w:val="00F80CB9"/>
    <w:rsid w:val="00F94310"/>
    <w:rsid w:val="00F958B2"/>
    <w:rsid w:val="00F97E16"/>
    <w:rsid w:val="00FA12E9"/>
    <w:rsid w:val="00FA7B05"/>
    <w:rsid w:val="00FC239F"/>
    <w:rsid w:val="00FE392E"/>
    <w:rsid w:val="00FF08FF"/>
    <w:rsid w:val="16B92C3F"/>
    <w:rsid w:val="19E97DCA"/>
    <w:rsid w:val="1E292B9A"/>
    <w:rsid w:val="1EAB4A57"/>
    <w:rsid w:val="378C0A50"/>
    <w:rsid w:val="386D30AB"/>
    <w:rsid w:val="38EBB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47a0df-85e8-45fe-8137-5b49c4c05a29}"/>
  <w14:docId w14:val="16B92C3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1664F"/>
    <w:rPr>
      <w:rFonts w:ascii="Garamond" w:hAnsi="Garamond"/>
      <w:szCs w:val="24"/>
      <w:lang w:eastAsia="en-US"/>
    </w:rPr>
  </w:style>
  <w:style w:type="paragraph" w:styleId="Heading1">
    <w:name w:val="heading 1"/>
    <w:basedOn w:val="1stLinespace"/>
    <w:next w:val="Normal"/>
    <w:qFormat/>
    <w:rsid w:val="00F45ACB"/>
    <w:p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45ACB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ContactInfo"/>
    <w:next w:val="Normal"/>
    <w:qFormat/>
    <w:rsid w:val="00F45ACB"/>
    <w:pPr>
      <w:outlineLvl w:val="2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ContactInfo" w:customStyle="1">
    <w:name w:val="Contact Info"/>
    <w:basedOn w:val="Normal"/>
    <w:link w:val="ContactInfo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styleId="Bulletedfirstline" w:customStyle="1">
    <w:name w:val="Bulleted first line"/>
    <w:basedOn w:val="Normal"/>
    <w:link w:val="BulletedfirstlineCharChar"/>
    <w:rsid w:val="0011602F"/>
    <w:pPr>
      <w:numPr>
        <w:numId w:val="1"/>
      </w:numPr>
      <w:tabs>
        <w:tab w:val="right" w:pos="6480"/>
      </w:tabs>
      <w:spacing w:before="120"/>
    </w:pPr>
  </w:style>
  <w:style w:type="paragraph" w:styleId="1stLinespace" w:customStyle="1">
    <w:name w:val="1st Line space"/>
    <w:basedOn w:val="Normal"/>
    <w:link w:val="1stLinespaceCharChar"/>
    <w:rsid w:val="00A22589"/>
    <w:pPr>
      <w:spacing w:before="140"/>
    </w:pPr>
  </w:style>
  <w:style w:type="paragraph" w:styleId="Copyright" w:customStyle="1">
    <w:name w:val="Copyright"/>
    <w:basedOn w:val="Normal"/>
    <w:rsid w:val="00FA7B05"/>
    <w:pPr>
      <w:spacing w:before="240"/>
    </w:pPr>
    <w:rPr>
      <w:sz w:val="16"/>
    </w:rPr>
  </w:style>
  <w:style w:type="character" w:styleId="1stLinespaceCharChar" w:customStyle="1">
    <w:name w:val="1st Line space Char Char"/>
    <w:link w:val="1stLinespace"/>
    <w:rsid w:val="00A22589"/>
    <w:rPr>
      <w:rFonts w:ascii="Garamond" w:hAnsi="Garamond"/>
      <w:szCs w:val="24"/>
      <w:lang w:val="en-US" w:eastAsia="en-US" w:bidi="ar-SA"/>
    </w:rPr>
  </w:style>
  <w:style w:type="paragraph" w:styleId="Location" w:customStyle="1">
    <w:name w:val="Location"/>
    <w:basedOn w:val="Company"/>
    <w:link w:val="LocationCharChar"/>
    <w:rsid w:val="00095B3D"/>
    <w:rPr>
      <w:b w:val="0"/>
      <w:bCs/>
      <w:iCs w:val="0"/>
      <w:spacing w:val="0"/>
    </w:rPr>
  </w:style>
  <w:style w:type="paragraph" w:styleId="Dates" w:customStyle="1">
    <w:name w:val="Dates"/>
    <w:basedOn w:val="Normal"/>
    <w:link w:val="DatesCharChar"/>
    <w:rsid w:val="00F132FA"/>
    <w:pPr>
      <w:jc w:val="right"/>
    </w:pPr>
    <w:rPr>
      <w:i/>
      <w:szCs w:val="20"/>
    </w:rPr>
  </w:style>
  <w:style w:type="character" w:styleId="LocationCharChar" w:customStyle="1">
    <w:name w:val="Location Char Char"/>
    <w:link w:val="Location"/>
    <w:rsid w:val="00095B3D"/>
    <w:rPr>
      <w:rFonts w:ascii="Garamond" w:hAnsi="Garamond" w:cs="Arial"/>
      <w:b/>
      <w:bCs/>
      <w:i/>
      <w:iCs/>
      <w:spacing w:val="8"/>
      <w:lang w:val="en-US" w:eastAsia="en-US" w:bidi="ar-SA"/>
    </w:rPr>
  </w:style>
  <w:style w:type="character" w:styleId="Position" w:customStyle="1">
    <w:name w:val="Position"/>
    <w:rsid w:val="00210C57"/>
    <w:rPr>
      <w:b/>
      <w:bCs/>
    </w:rPr>
  </w:style>
  <w:style w:type="paragraph" w:styleId="smallspacing" w:customStyle="1">
    <w:name w:val="small spacing"/>
    <w:basedOn w:val="Normal"/>
    <w:rsid w:val="009F0916"/>
    <w:rPr>
      <w:sz w:val="8"/>
      <w:szCs w:val="8"/>
    </w:rPr>
  </w:style>
  <w:style w:type="character" w:styleId="Hyperlink">
    <w:name w:val="Hyperlink"/>
    <w:rsid w:val="00256688"/>
    <w:rPr>
      <w:color w:val="0000FF"/>
      <w:u w:val="single"/>
    </w:rPr>
  </w:style>
  <w:style w:type="character" w:styleId="DatesCharChar" w:customStyle="1">
    <w:name w:val="Dates Char Char"/>
    <w:link w:val="Dates"/>
    <w:rsid w:val="00F132FA"/>
    <w:rPr>
      <w:rFonts w:ascii="Garamond" w:hAnsi="Garamond"/>
      <w:i/>
      <w:lang w:val="en-US" w:eastAsia="en-US" w:bidi="ar-SA"/>
    </w:rPr>
  </w:style>
  <w:style w:type="paragraph" w:styleId="Name" w:customStyle="1">
    <w:name w:val="Name"/>
    <w:basedOn w:val="Normal"/>
    <w:rsid w:val="007D3FF2"/>
    <w:rPr>
      <w:b/>
      <w:sz w:val="22"/>
      <w:szCs w:val="20"/>
    </w:rPr>
  </w:style>
  <w:style w:type="paragraph" w:styleId="Company" w:customStyle="1">
    <w:name w:val="Company"/>
    <w:basedOn w:val="Normal"/>
    <w:link w:val="CompanyCharChar"/>
    <w:rsid w:val="00245814"/>
    <w:pPr>
      <w:tabs>
        <w:tab w:val="right" w:pos="6480"/>
      </w:tabs>
    </w:pPr>
    <w:rPr>
      <w:rFonts w:cs="Arial"/>
      <w:b/>
      <w:i/>
      <w:iCs/>
      <w:spacing w:val="8"/>
      <w:szCs w:val="20"/>
    </w:rPr>
  </w:style>
  <w:style w:type="character" w:styleId="BulletedfirstlineCharChar" w:customStyle="1">
    <w:name w:val="Bulleted first line Char Char"/>
    <w:link w:val="Bulletedfirstline"/>
    <w:rsid w:val="0011602F"/>
    <w:rPr>
      <w:rFonts w:ascii="Garamond" w:hAnsi="Garamond"/>
      <w:szCs w:val="24"/>
      <w:lang w:val="en-US" w:eastAsia="en-US" w:bidi="ar-SA"/>
    </w:rPr>
  </w:style>
  <w:style w:type="numbering" w:styleId="BulletedList" w:customStyle="1">
    <w:name w:val="Bulleted List"/>
    <w:basedOn w:val="NoList"/>
    <w:rsid w:val="006922E8"/>
    <w:pPr>
      <w:numPr>
        <w:numId w:val="2"/>
      </w:numPr>
    </w:pPr>
  </w:style>
  <w:style w:type="character" w:styleId="CompanyCharChar" w:customStyle="1">
    <w:name w:val="Company Char Char"/>
    <w:link w:val="Company"/>
    <w:rsid w:val="00245814"/>
    <w:rPr>
      <w:rFonts w:ascii="Garamond" w:hAnsi="Garamond" w:cs="Arial"/>
      <w:b/>
      <w:i/>
      <w:iCs/>
      <w:spacing w:val="8"/>
      <w:lang w:val="en-US" w:eastAsia="en-US" w:bidi="ar-SA"/>
    </w:rPr>
  </w:style>
  <w:style w:type="character" w:styleId="ContactInfoCharChar" w:customStyle="1">
    <w:name w:val="Contact Info Char Char"/>
    <w:link w:val="ContactInfo"/>
    <w:rsid w:val="003E1F5B"/>
    <w:rPr>
      <w:rFonts w:ascii="Garamond" w:hAnsi="Garamond" w:cs="Arial"/>
      <w:b/>
      <w:bCs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/word/header.xml" Id="R4cb46579484c49b0" /><Relationship Type="http://schemas.openxmlformats.org/officeDocument/2006/relationships/footer" Target="/word/footer.xml" Id="R591c1320c3dc4136" /><Relationship Type="http://schemas.openxmlformats.org/officeDocument/2006/relationships/hyperlink" Target="mailto:armintoussi@outlook.com" TargetMode="External" Id="R85a479bb27254b6e" /><Relationship Type="http://schemas.openxmlformats.org/officeDocument/2006/relationships/hyperlink" Target="http://www.armintoussi.com" TargetMode="External" Id="R1750f9c8fb5d4499" /><Relationship Type="http://schemas.openxmlformats.org/officeDocument/2006/relationships/hyperlink" Target="http://www.github.com/armindtoussi" TargetMode="External" Id="Rfdf825e34248463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\AppData\Roaming\Microsoft\Templates\Chef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Chef resume.dot</ap:Template>
  <ap:Application>Microsoft Office Word</ap:Application>
  <ap:DocSecurity>0</ap:DocSecurity>
  <ap:ScaleCrop>false</ap:ScaleCrop>
  <ap:Company>McGraw-Hill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Armin</dc:creator>
  <keywords/>
  <lastModifiedBy>Armin Toussi</lastModifiedBy>
  <revision>21</revision>
  <lastPrinted>2003-11-21T15:29:00.0000000Z</lastPrinted>
  <dcterms:created xsi:type="dcterms:W3CDTF">2018-05-14T22:39:00.0000000Z</dcterms:created>
  <dcterms:modified xsi:type="dcterms:W3CDTF">2018-05-15T17:06:31.8666459Z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TC063694091033</vt:lpwstr>
  </property>
</Properties>
</file>